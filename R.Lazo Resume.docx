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4A0" w:firstRow="1" w:lastRow="0" w:firstColumn="1" w:lastColumn="0" w:noHBand="0" w:noVBand="1"/>
      </w:tblPr>
      <w:tblGrid>
        <w:gridCol w:w="173"/>
        <w:gridCol w:w="352"/>
        <w:gridCol w:w="10275"/>
      </w:tblGrid>
      <w:tr w:rsidR="009C1A99" w14:paraId="52499423" w14:textId="77777777">
        <w:tc>
          <w:tcPr>
            <w:tcW w:w="173" w:type="dxa"/>
            <w:shd w:val="clear" w:color="auto" w:fill="4D4D4D" w:themeFill="accent6"/>
          </w:tcPr>
          <w:p w14:paraId="5B1D7E26" w14:textId="77777777" w:rsidR="009C1A99" w:rsidRDefault="009C1A99"/>
        </w:tc>
        <w:tc>
          <w:tcPr>
            <w:tcW w:w="352" w:type="dxa"/>
          </w:tcPr>
          <w:p w14:paraId="157D58FD" w14:textId="77777777" w:rsidR="009C1A99" w:rsidRDefault="009C1A99"/>
        </w:tc>
        <w:tc>
          <w:tcPr>
            <w:tcW w:w="10275" w:type="dxa"/>
          </w:tcPr>
          <w:p w14:paraId="04CBABF1" w14:textId="77777777" w:rsidR="009C1A99" w:rsidRDefault="00BB7710">
            <w:pPr>
              <w:pStyle w:val="Heading1"/>
            </w:pPr>
            <w:r>
              <w:t xml:space="preserve">Areas of expertise </w:t>
            </w:r>
          </w:p>
          <w:sdt>
            <w:sdtPr>
              <w:id w:val="9459735"/>
              <w:placeholder>
                <w:docPart w:val="1A6CA4D4CB13F04B803897EB05E76260"/>
              </w:placeholder>
            </w:sdtPr>
            <w:sdtEndPr/>
            <w:sdtContent>
              <w:p w14:paraId="149001B6" w14:textId="77777777" w:rsidR="001647DD" w:rsidRDefault="00CD6A64" w:rsidP="00BB7710">
                <w:pPr>
                  <w:pStyle w:val="BodyText"/>
                  <w:numPr>
                    <w:ilvl w:val="0"/>
                    <w:numId w:val="11"/>
                  </w:numPr>
                </w:pPr>
                <w:r>
                  <w:t>Graduate level education of nutrition with specialties in d</w:t>
                </w:r>
                <w:r w:rsidR="006922A2">
                  <w:t>iagnosing and treating diabetes</w:t>
                </w:r>
                <w:r>
                  <w:t xml:space="preserve"> </w:t>
                </w:r>
              </w:p>
              <w:p w14:paraId="739E6FB1" w14:textId="56F92ADB" w:rsidR="00BB7710" w:rsidRDefault="00A37717" w:rsidP="00BB7710">
                <w:pPr>
                  <w:pStyle w:val="BodyText"/>
                  <w:numPr>
                    <w:ilvl w:val="0"/>
                    <w:numId w:val="11"/>
                  </w:numPr>
                </w:pPr>
                <w:r>
                  <w:t xml:space="preserve">Experience managing a team of health care professionals including physical therapists, nurse practitioners, and billing managers. </w:t>
                </w:r>
              </w:p>
              <w:p w14:paraId="202FCB92" w14:textId="77777777" w:rsidR="00CD6A64" w:rsidRDefault="00CD6A64" w:rsidP="00CD6A64">
                <w:pPr>
                  <w:pStyle w:val="BodyText"/>
                  <w:numPr>
                    <w:ilvl w:val="0"/>
                    <w:numId w:val="11"/>
                  </w:numPr>
                </w:pPr>
                <w:r>
                  <w:t xml:space="preserve">Strong knowledge of patient care services including care plan management, goal setting </w:t>
                </w:r>
                <w:r w:rsidR="001647DD">
                  <w:t xml:space="preserve">and one on one treatment tailored to each person </w:t>
                </w:r>
                <w:r>
                  <w:t>in order to maximize the patients quality of life</w:t>
                </w:r>
              </w:p>
              <w:p w14:paraId="0695AD9E" w14:textId="77777777" w:rsidR="00A37717" w:rsidRDefault="00A37717" w:rsidP="00A37717">
                <w:pPr>
                  <w:pStyle w:val="BodyText"/>
                  <w:numPr>
                    <w:ilvl w:val="0"/>
                    <w:numId w:val="11"/>
                  </w:numPr>
                </w:pPr>
                <w:r>
                  <w:t>Doctorate level knowledge of musculoskeletal conditions</w:t>
                </w:r>
              </w:p>
              <w:p w14:paraId="64A153AA" w14:textId="77777777" w:rsidR="001647DD" w:rsidRDefault="001647DD" w:rsidP="00BB7710">
                <w:pPr>
                  <w:pStyle w:val="BodyText"/>
                  <w:numPr>
                    <w:ilvl w:val="0"/>
                    <w:numId w:val="11"/>
                  </w:numPr>
                </w:pPr>
                <w:r>
                  <w:t xml:space="preserve">Over 2 years of clinical experience diagnosing and treating a variety of injuries and disorders </w:t>
                </w:r>
              </w:p>
              <w:p w14:paraId="2FEE0587" w14:textId="14021098" w:rsidR="00A37717" w:rsidRDefault="00A37717" w:rsidP="00BB7710">
                <w:pPr>
                  <w:pStyle w:val="BodyText"/>
                  <w:numPr>
                    <w:ilvl w:val="0"/>
                    <w:numId w:val="11"/>
                  </w:numPr>
                </w:pPr>
                <w:r>
                  <w:t xml:space="preserve">Experienced in the hiring/firing process, as well as annual performance reviews </w:t>
                </w:r>
              </w:p>
              <w:p w14:paraId="1C13805E" w14:textId="77777777" w:rsidR="00650C31" w:rsidRDefault="00650C31" w:rsidP="00BB7710">
                <w:pPr>
                  <w:pStyle w:val="BodyText"/>
                  <w:numPr>
                    <w:ilvl w:val="0"/>
                    <w:numId w:val="11"/>
                  </w:numPr>
                </w:pPr>
                <w:r>
                  <w:t xml:space="preserve">Masters level knowledge of Human Sciences </w:t>
                </w:r>
              </w:p>
              <w:p w14:paraId="3330674C" w14:textId="77777777" w:rsidR="00BB7710" w:rsidRDefault="00BB7710" w:rsidP="00BB7710">
                <w:pPr>
                  <w:pStyle w:val="BodyText"/>
                  <w:numPr>
                    <w:ilvl w:val="0"/>
                    <w:numId w:val="11"/>
                  </w:numPr>
                </w:pPr>
                <w:r>
                  <w:t>Proficient in diagnostic imaging including x-ray and MRI</w:t>
                </w:r>
              </w:p>
              <w:p w14:paraId="62F79D95" w14:textId="77777777" w:rsidR="001647DD" w:rsidRDefault="001647DD" w:rsidP="00BB7710">
                <w:pPr>
                  <w:pStyle w:val="BodyText"/>
                  <w:numPr>
                    <w:ilvl w:val="0"/>
                    <w:numId w:val="11"/>
                  </w:numPr>
                </w:pPr>
                <w:r>
                  <w:t xml:space="preserve">Flexible attitude with strong problem solving skills. </w:t>
                </w:r>
              </w:p>
              <w:p w14:paraId="50654833" w14:textId="77777777" w:rsidR="00BB7710" w:rsidRDefault="001647DD" w:rsidP="00BB7710">
                <w:pPr>
                  <w:pStyle w:val="BodyText"/>
                  <w:numPr>
                    <w:ilvl w:val="0"/>
                    <w:numId w:val="11"/>
                  </w:numPr>
                </w:pPr>
                <w:r>
                  <w:t xml:space="preserve">Highly adaptable to a variety of unique, and complicated situations   </w:t>
                </w:r>
              </w:p>
              <w:p w14:paraId="588FBC05" w14:textId="77777777" w:rsidR="00BB7710" w:rsidRDefault="001647DD" w:rsidP="00BB7710">
                <w:pPr>
                  <w:pStyle w:val="BodyText"/>
                  <w:numPr>
                    <w:ilvl w:val="0"/>
                    <w:numId w:val="11"/>
                  </w:numPr>
                </w:pPr>
                <w:r>
                  <w:t xml:space="preserve">Professional experience of </w:t>
                </w:r>
                <w:r w:rsidR="00BB7710">
                  <w:t>patient/clinic satisfaction</w:t>
                </w:r>
                <w:r w:rsidR="006922A2">
                  <w:t xml:space="preserve"> and was on a team voted ‘best in the state’ by New Mexico magazine</w:t>
                </w:r>
              </w:p>
              <w:p w14:paraId="1D2CF073" w14:textId="77777777" w:rsidR="00BB7710" w:rsidRDefault="00BB7710" w:rsidP="00BB7710">
                <w:pPr>
                  <w:pStyle w:val="BodyText"/>
                  <w:numPr>
                    <w:ilvl w:val="0"/>
                    <w:numId w:val="11"/>
                  </w:numPr>
                </w:pPr>
                <w:r>
                  <w:t>Strong knowledg</w:t>
                </w:r>
                <w:r w:rsidR="001647DD">
                  <w:t>e of long term and short term patient care</w:t>
                </w:r>
              </w:p>
              <w:p w14:paraId="60111D14" w14:textId="77777777" w:rsidR="00BB7710" w:rsidRDefault="0073229E" w:rsidP="00BB7710">
                <w:pPr>
                  <w:pStyle w:val="BodyText"/>
                  <w:numPr>
                    <w:ilvl w:val="0"/>
                    <w:numId w:val="11"/>
                  </w:numPr>
                </w:pPr>
                <w:r>
                  <w:t xml:space="preserve">Proficient with </w:t>
                </w:r>
                <w:r w:rsidR="00BB7710">
                  <w:t xml:space="preserve">marketing strategies specific to the healthcare field </w:t>
                </w:r>
              </w:p>
              <w:p w14:paraId="0B95760A" w14:textId="77777777" w:rsidR="00650C31" w:rsidRDefault="0073229E" w:rsidP="00BB7710">
                <w:pPr>
                  <w:pStyle w:val="BodyText"/>
                  <w:numPr>
                    <w:ilvl w:val="0"/>
                    <w:numId w:val="11"/>
                  </w:numPr>
                </w:pPr>
                <w:r>
                  <w:t>Experience in</w:t>
                </w:r>
                <w:r w:rsidR="00BB7710">
                  <w:t xml:space="preserve"> healthcare sales</w:t>
                </w:r>
              </w:p>
              <w:p w14:paraId="7FDE1514" w14:textId="77777777" w:rsidR="00650C31" w:rsidRDefault="00650C31" w:rsidP="00BB7710">
                <w:pPr>
                  <w:pStyle w:val="BodyText"/>
                  <w:numPr>
                    <w:ilvl w:val="0"/>
                    <w:numId w:val="11"/>
                  </w:numPr>
                </w:pPr>
                <w:r>
                  <w:t>Licensed Chiropractor in the state of New Mexico</w:t>
                </w:r>
              </w:p>
              <w:p w14:paraId="05DB89FE" w14:textId="77777777" w:rsidR="009C1A99" w:rsidRDefault="00C272B1" w:rsidP="00650C31">
                <w:pPr>
                  <w:pStyle w:val="BodyText"/>
                  <w:ind w:left="360"/>
                </w:pPr>
              </w:p>
            </w:sdtContent>
          </w:sdt>
        </w:tc>
      </w:tr>
      <w:tr w:rsidR="009C1A99" w14:paraId="4BE4F37B" w14:textId="77777777">
        <w:trPr>
          <w:trHeight w:hRule="exact" w:val="288"/>
        </w:trPr>
        <w:tc>
          <w:tcPr>
            <w:tcW w:w="173" w:type="dxa"/>
          </w:tcPr>
          <w:p w14:paraId="6BC4EBC3" w14:textId="77777777" w:rsidR="009C1A99" w:rsidRDefault="009C1A99"/>
        </w:tc>
        <w:tc>
          <w:tcPr>
            <w:tcW w:w="352" w:type="dxa"/>
          </w:tcPr>
          <w:p w14:paraId="7C958B00" w14:textId="77777777" w:rsidR="009C1A99" w:rsidRDefault="009C1A99"/>
        </w:tc>
        <w:tc>
          <w:tcPr>
            <w:tcW w:w="10275" w:type="dxa"/>
          </w:tcPr>
          <w:p w14:paraId="10028640" w14:textId="77777777" w:rsidR="009C1A99" w:rsidRDefault="009C1A99"/>
        </w:tc>
      </w:tr>
      <w:tr w:rsidR="009C1A99" w14:paraId="4F3B3806" w14:textId="77777777">
        <w:tc>
          <w:tcPr>
            <w:tcW w:w="173" w:type="dxa"/>
            <w:shd w:val="clear" w:color="auto" w:fill="5F5F5F" w:themeFill="accent5"/>
          </w:tcPr>
          <w:p w14:paraId="295D924C" w14:textId="77777777" w:rsidR="009C1A99" w:rsidRDefault="009C1A99"/>
        </w:tc>
        <w:tc>
          <w:tcPr>
            <w:tcW w:w="352" w:type="dxa"/>
          </w:tcPr>
          <w:p w14:paraId="05C23492" w14:textId="77777777" w:rsidR="009C1A99" w:rsidRDefault="009C1A99"/>
        </w:tc>
        <w:tc>
          <w:tcPr>
            <w:tcW w:w="10275" w:type="dxa"/>
          </w:tcPr>
          <w:p w14:paraId="0667790B" w14:textId="77777777" w:rsidR="009C1A99" w:rsidRDefault="00A87D11">
            <w:pPr>
              <w:pStyle w:val="Heading1"/>
            </w:pPr>
            <w:r>
              <w:t>Experience</w:t>
            </w:r>
          </w:p>
          <w:p w14:paraId="4A9B50B8" w14:textId="77777777" w:rsidR="009C1A99" w:rsidRDefault="00C272B1">
            <w:pPr>
              <w:pStyle w:val="Heading2"/>
            </w:pPr>
            <w:sdt>
              <w:sdtPr>
                <w:id w:val="9459739"/>
                <w:placeholder>
                  <w:docPart w:val="3DB283FEAC849645972B5963C3CCA559"/>
                </w:placeholder>
              </w:sdtPr>
              <w:sdtEndPr/>
              <w:sdtContent>
                <w:r w:rsidR="00BB7710">
                  <w:t>Gonstead Physical Medicine</w:t>
                </w:r>
              </w:sdtContent>
            </w:sdt>
            <w:r w:rsidR="00A87D11">
              <w:tab/>
            </w:r>
            <w:r w:rsidR="006922A2">
              <w:t xml:space="preserve">March </w:t>
            </w:r>
            <w:r w:rsidR="00BB7710">
              <w:t>2016-present</w:t>
            </w:r>
          </w:p>
          <w:sdt>
            <w:sdtPr>
              <w:id w:val="9459741"/>
              <w:placeholder>
                <w:docPart w:val="9062243210A4BF41AC224FB3C74E9EF9"/>
              </w:placeholder>
            </w:sdtPr>
            <w:sdtEndPr>
              <w:rPr>
                <w:b/>
              </w:rPr>
            </w:sdtEndPr>
            <w:sdtContent>
              <w:p w14:paraId="437485C0" w14:textId="77777777" w:rsidR="00440E5A" w:rsidRDefault="00650C31">
                <w:pPr>
                  <w:pStyle w:val="BodyText"/>
                </w:pPr>
                <w:r>
                  <w:t>I am a practicing chiropractor at Gonstead Physical Medicine</w:t>
                </w:r>
                <w:r w:rsidR="00BB5712">
                  <w:t>. My responsibilities include direct patient care</w:t>
                </w:r>
                <w:r w:rsidR="006922A2">
                  <w:t>, creating condition specific care plans tailored to each patient, hosting patient education classes</w:t>
                </w:r>
                <w:r w:rsidR="00440E5A">
                  <w:t xml:space="preserve">, </w:t>
                </w:r>
                <w:r w:rsidR="006922A2">
                  <w:t xml:space="preserve"> </w:t>
                </w:r>
                <w:r w:rsidR="002A79C9">
                  <w:t>performing and reading x-rays, medical note taking, working with insurance companies</w:t>
                </w:r>
                <w:r w:rsidR="00440E5A">
                  <w:t xml:space="preserve"> to maximize patient benefits.</w:t>
                </w:r>
              </w:p>
              <w:p w14:paraId="2CF23E4A" w14:textId="4419A5D5" w:rsidR="006E31E6" w:rsidRDefault="00440E5A">
                <w:pPr>
                  <w:pStyle w:val="BodyText"/>
                  <w:rPr>
                    <w:b/>
                  </w:rPr>
                </w:pPr>
                <w:r w:rsidRPr="00440E5A">
                  <w:rPr>
                    <w:b/>
                  </w:rPr>
                  <w:lastRenderedPageBreak/>
                  <w:t xml:space="preserve">Palmer Clinic of Chiropractic </w:t>
                </w:r>
                <w:r w:rsidR="006E31E6">
                  <w:rPr>
                    <w:b/>
                  </w:rPr>
                  <w:t xml:space="preserve">                                                              </w:t>
                </w:r>
                <w:r w:rsidR="000B696C">
                  <w:rPr>
                    <w:b/>
                  </w:rPr>
                  <w:t>2014-2015</w:t>
                </w:r>
              </w:p>
              <w:p w14:paraId="683BE798" w14:textId="01F66EFC" w:rsidR="009C1A99" w:rsidRPr="00440E5A" w:rsidRDefault="00F31E63">
                <w:pPr>
                  <w:pStyle w:val="BodyText"/>
                  <w:rPr>
                    <w:b/>
                  </w:rPr>
                </w:pPr>
                <w:r>
                  <w:t>I did a one-year clinical rotation under Dr. Maria Young. I spent th</w:t>
                </w:r>
                <w:r w:rsidR="006F7D92">
                  <w:t xml:space="preserve">e year honing my patient skills, learning how to develop and alter patient care plans based on their needs. I practiced proper clinical documentation and how to navigate the medical field.  </w:t>
                </w:r>
              </w:p>
            </w:sdtContent>
          </w:sdt>
          <w:p w14:paraId="5D30B20C" w14:textId="161489AC" w:rsidR="009C1A99" w:rsidRDefault="00C272B1">
            <w:pPr>
              <w:pStyle w:val="Heading2"/>
            </w:pPr>
            <w:sdt>
              <w:sdtPr>
                <w:id w:val="9459744"/>
                <w:placeholder>
                  <w:docPart w:val="7471C74DC6E24B46BF1CB5F7853355DC"/>
                </w:placeholder>
              </w:sdtPr>
              <w:sdtEndPr/>
              <w:sdtContent>
                <w:r w:rsidR="002A79C9">
                  <w:t xml:space="preserve">New Mexico Back Institute </w:t>
                </w:r>
              </w:sdtContent>
            </w:sdt>
            <w:r w:rsidR="00A87D11">
              <w:tab/>
            </w:r>
            <w:r w:rsidR="006E31E6">
              <w:t xml:space="preserve">          </w:t>
            </w:r>
            <w:r w:rsidR="002A79C9">
              <w:t>2008-2010</w:t>
            </w:r>
          </w:p>
          <w:p w14:paraId="302B4B8E" w14:textId="77777777" w:rsidR="009C1A99" w:rsidRDefault="002A79C9">
            <w:pPr>
              <w:pStyle w:val="BodyText"/>
            </w:pPr>
            <w:r>
              <w:t>I was the primary</w:t>
            </w:r>
            <w:r w:rsidR="006922A2">
              <w:t xml:space="preserve"> </w:t>
            </w:r>
            <w:r w:rsidR="00F51580">
              <w:t>patient care</w:t>
            </w:r>
            <w:r w:rsidR="0073229E">
              <w:t xml:space="preserve"> </w:t>
            </w:r>
            <w:r w:rsidR="00F51580">
              <w:t xml:space="preserve">plan coordinator </w:t>
            </w:r>
            <w:r w:rsidR="00CD6A64">
              <w:t xml:space="preserve">and spinal decompression technician. I worked closely with patients to maximize their healthcare plans and recovery from a variety of injuries and illnesses. </w:t>
            </w:r>
            <w:r w:rsidR="006922A2">
              <w:t xml:space="preserve">I counseled patients on a number of areas including nutrition, diabetes/endocrine disorders, disc herniation, neurological conditions, exercise, chiropractic and other preventative medicine. </w:t>
            </w:r>
          </w:p>
          <w:sdt>
            <w:sdtPr>
              <w:rPr>
                <w:rFonts w:asciiTheme="minorHAnsi" w:eastAsiaTheme="minorEastAsia" w:hAnsiTheme="minorHAnsi" w:cstheme="minorBidi"/>
                <w:b w:val="0"/>
                <w:bCs w:val="0"/>
                <w:color w:val="auto"/>
                <w:szCs w:val="22"/>
              </w:rPr>
              <w:id w:val="9459747"/>
              <w:placeholder>
                <w:docPart w:val="0FCB902E3A78EA419AF09D1FB1A53A79"/>
              </w:placeholder>
            </w:sdtPr>
            <w:sdtEndPr/>
            <w:sdtContent>
              <w:sdt>
                <w:sdtPr>
                  <w:rPr>
                    <w:rFonts w:asciiTheme="minorHAnsi" w:eastAsiaTheme="minorEastAsia" w:hAnsiTheme="minorHAnsi" w:cstheme="minorBidi"/>
                    <w:b w:val="0"/>
                    <w:bCs w:val="0"/>
                    <w:color w:val="auto"/>
                    <w:szCs w:val="22"/>
                  </w:rPr>
                  <w:id w:val="9459746"/>
                  <w:placeholder>
                    <w:docPart w:val="8BCAD31E3BFEE242A438B39B19FDB6BD"/>
                  </w:placeholder>
                </w:sdtPr>
                <w:sdtEndPr/>
                <w:sdtContent>
                  <w:p w14:paraId="07FE4E39" w14:textId="77777777" w:rsidR="00F51580" w:rsidRDefault="00F51580" w:rsidP="00F51580">
                    <w:pPr>
                      <w:pStyle w:val="Heading2"/>
                    </w:pPr>
                  </w:p>
                  <w:p w14:paraId="420B86B2" w14:textId="77777777" w:rsidR="009C1A99" w:rsidRPr="00F51580" w:rsidRDefault="00C272B1" w:rsidP="00F51580">
                    <w:pPr>
                      <w:pStyle w:val="BodyText"/>
                    </w:pPr>
                  </w:p>
                </w:sdtContent>
              </w:sdt>
            </w:sdtContent>
          </w:sdt>
        </w:tc>
      </w:tr>
      <w:tr w:rsidR="009C1A99" w14:paraId="41F19D5B" w14:textId="77777777">
        <w:trPr>
          <w:trHeight w:hRule="exact" w:val="288"/>
        </w:trPr>
        <w:tc>
          <w:tcPr>
            <w:tcW w:w="173" w:type="dxa"/>
          </w:tcPr>
          <w:p w14:paraId="2DE12475" w14:textId="77777777" w:rsidR="009C1A99" w:rsidRDefault="009C1A99"/>
        </w:tc>
        <w:tc>
          <w:tcPr>
            <w:tcW w:w="352" w:type="dxa"/>
          </w:tcPr>
          <w:p w14:paraId="31407405" w14:textId="77777777" w:rsidR="009C1A99" w:rsidRDefault="009C1A99"/>
        </w:tc>
        <w:tc>
          <w:tcPr>
            <w:tcW w:w="10275" w:type="dxa"/>
          </w:tcPr>
          <w:p w14:paraId="10AFC3A7" w14:textId="77777777" w:rsidR="009C1A99" w:rsidRDefault="009C1A99"/>
        </w:tc>
      </w:tr>
      <w:tr w:rsidR="009C1A99" w14:paraId="2D7195BE" w14:textId="77777777">
        <w:tc>
          <w:tcPr>
            <w:tcW w:w="173" w:type="dxa"/>
            <w:shd w:val="clear" w:color="auto" w:fill="808080" w:themeFill="accent4"/>
          </w:tcPr>
          <w:p w14:paraId="6D2E9508" w14:textId="77777777" w:rsidR="009C1A99" w:rsidRDefault="009C1A99"/>
        </w:tc>
        <w:tc>
          <w:tcPr>
            <w:tcW w:w="352" w:type="dxa"/>
          </w:tcPr>
          <w:p w14:paraId="2F18401B" w14:textId="77777777" w:rsidR="009C1A99" w:rsidRDefault="009C1A99"/>
        </w:tc>
        <w:tc>
          <w:tcPr>
            <w:tcW w:w="10275" w:type="dxa"/>
          </w:tcPr>
          <w:p w14:paraId="50600A5F" w14:textId="77777777" w:rsidR="009C1A99" w:rsidRDefault="00A87D11">
            <w:pPr>
              <w:pStyle w:val="Heading1"/>
            </w:pPr>
            <w:r>
              <w:t>Education</w:t>
            </w:r>
          </w:p>
          <w:p w14:paraId="0F7AD20E" w14:textId="77777777" w:rsidR="009C1A99" w:rsidRDefault="00C272B1">
            <w:pPr>
              <w:pStyle w:val="Heading2"/>
            </w:pPr>
            <w:sdt>
              <w:sdtPr>
                <w:id w:val="9459748"/>
                <w:placeholder>
                  <w:docPart w:val="4257636AC26537448D1A0C8FB21A8DF1"/>
                </w:placeholder>
              </w:sdtPr>
              <w:sdtEndPr/>
              <w:sdtContent>
                <w:r w:rsidR="00F51580">
                  <w:t xml:space="preserve">Palmer College of Chiropractic </w:t>
                </w:r>
              </w:sdtContent>
            </w:sdt>
            <w:r w:rsidR="00A87D11">
              <w:tab/>
            </w:r>
            <w:r w:rsidR="00F51580">
              <w:t>2013-2016</w:t>
            </w:r>
          </w:p>
          <w:sdt>
            <w:sdtPr>
              <w:id w:val="9459749"/>
              <w:placeholder>
                <w:docPart w:val="59FD5835299C174590127A2DF871D8D8"/>
              </w:placeholder>
            </w:sdtPr>
            <w:sdtEndPr/>
            <w:sdtContent>
              <w:p w14:paraId="75D91A01" w14:textId="77777777" w:rsidR="009C1A99" w:rsidRDefault="00F51580">
                <w:pPr>
                  <w:pStyle w:val="BodyText"/>
                </w:pPr>
                <w:r>
                  <w:t xml:space="preserve">Graduated with a Doctorate degree in Chiropractic and a Masters Degree in Human Sciences. While in school I received several certifications and I was nominated for the clinical excellence award. </w:t>
                </w:r>
              </w:p>
            </w:sdtContent>
          </w:sdt>
          <w:p w14:paraId="24C79E0A" w14:textId="77777777" w:rsidR="009C1A99" w:rsidRDefault="00C272B1">
            <w:pPr>
              <w:pStyle w:val="Heading2"/>
            </w:pPr>
            <w:sdt>
              <w:sdtPr>
                <w:id w:val="9459752"/>
                <w:placeholder>
                  <w:docPart w:val="04C260C15F209545B4FA2B24F00CF092"/>
                </w:placeholder>
              </w:sdtPr>
              <w:sdtEndPr/>
              <w:sdtContent>
                <w:r w:rsidR="00F51580">
                  <w:t>University of New Mexico</w:t>
                </w:r>
              </w:sdtContent>
            </w:sdt>
            <w:r w:rsidR="00A87D11">
              <w:tab/>
            </w:r>
            <w:r w:rsidR="00F51580">
              <w:t>2008-2012</w:t>
            </w:r>
          </w:p>
          <w:sdt>
            <w:sdtPr>
              <w:id w:val="9459753"/>
              <w:placeholder>
                <w:docPart w:val="C4D91556487F174DAD3FFBF29AA066E7"/>
              </w:placeholder>
            </w:sdtPr>
            <w:sdtEndPr/>
            <w:sdtContent>
              <w:p w14:paraId="19069AE9" w14:textId="77777777" w:rsidR="009C1A99" w:rsidRDefault="00F51580" w:rsidP="00F51580">
                <w:pPr>
                  <w:pStyle w:val="BodyText"/>
                </w:pPr>
                <w:r>
                  <w:t>I was awarded a Bachelor’s Deg</w:t>
                </w:r>
                <w:r w:rsidR="0073229E">
                  <w:t xml:space="preserve">ree in Marketing/Communications with a minor Psychology. </w:t>
                </w:r>
              </w:p>
            </w:sdtContent>
          </w:sdt>
        </w:tc>
      </w:tr>
      <w:tr w:rsidR="009C1A99" w14:paraId="578689AE" w14:textId="77777777">
        <w:trPr>
          <w:trHeight w:hRule="exact" w:val="288"/>
        </w:trPr>
        <w:tc>
          <w:tcPr>
            <w:tcW w:w="173" w:type="dxa"/>
          </w:tcPr>
          <w:p w14:paraId="798A5D3B" w14:textId="77777777" w:rsidR="009C1A99" w:rsidRDefault="009C1A99"/>
        </w:tc>
        <w:tc>
          <w:tcPr>
            <w:tcW w:w="352" w:type="dxa"/>
          </w:tcPr>
          <w:p w14:paraId="4C279E03" w14:textId="77777777" w:rsidR="009C1A99" w:rsidRDefault="009C1A99"/>
        </w:tc>
        <w:tc>
          <w:tcPr>
            <w:tcW w:w="10275" w:type="dxa"/>
          </w:tcPr>
          <w:p w14:paraId="26E5C36A" w14:textId="77777777" w:rsidR="009C1A99" w:rsidRDefault="009C1A99"/>
        </w:tc>
      </w:tr>
      <w:tr w:rsidR="009C1A99" w14:paraId="530EE2C2" w14:textId="77777777">
        <w:tc>
          <w:tcPr>
            <w:tcW w:w="173" w:type="dxa"/>
            <w:shd w:val="clear" w:color="auto" w:fill="B2B2B2" w:themeFill="accent2"/>
          </w:tcPr>
          <w:p w14:paraId="5F5CBFAF" w14:textId="77777777" w:rsidR="009C1A99" w:rsidRDefault="009C1A99"/>
        </w:tc>
        <w:tc>
          <w:tcPr>
            <w:tcW w:w="352" w:type="dxa"/>
          </w:tcPr>
          <w:p w14:paraId="043296DC" w14:textId="77777777" w:rsidR="009C1A99" w:rsidRDefault="009C1A99"/>
        </w:tc>
        <w:tc>
          <w:tcPr>
            <w:tcW w:w="10275" w:type="dxa"/>
          </w:tcPr>
          <w:sdt>
            <w:sdtPr>
              <w:id w:val="24003798"/>
              <w:placeholder>
                <w:docPart w:val="22EA9D015BD3C247BDE9DF67E9803249"/>
              </w:placeholder>
            </w:sdtPr>
            <w:sdtEndPr/>
            <w:sdtContent>
              <w:p w14:paraId="23D23A2F" w14:textId="77777777" w:rsidR="009C1A99" w:rsidRDefault="00C272B1" w:rsidP="0073229E">
                <w:pPr>
                  <w:pStyle w:val="BodyText"/>
                </w:pPr>
              </w:p>
            </w:sdtContent>
          </w:sdt>
        </w:tc>
      </w:tr>
    </w:tbl>
    <w:p w14:paraId="7D1E0377" w14:textId="77777777" w:rsidR="009C1A99" w:rsidRDefault="009C1A99">
      <w:pPr>
        <w:spacing w:line="240" w:lineRule="auto"/>
      </w:pPr>
    </w:p>
    <w:sectPr w:rsidR="009C1A99" w:rsidSect="009C1A99">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AB5B8C" w14:textId="77777777" w:rsidR="00F31E63" w:rsidRDefault="00F31E63">
      <w:pPr>
        <w:spacing w:line="240" w:lineRule="auto"/>
      </w:pPr>
      <w:r>
        <w:separator/>
      </w:r>
    </w:p>
  </w:endnote>
  <w:endnote w:type="continuationSeparator" w:id="0">
    <w:p w14:paraId="5E8605F9" w14:textId="77777777" w:rsidR="00F31E63" w:rsidRDefault="00F31E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A8230" w14:textId="77777777" w:rsidR="00C272B1" w:rsidRDefault="00C272B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222829" w14:textId="77777777" w:rsidR="00F31E63" w:rsidRDefault="00F31E63">
    <w:pPr>
      <w:pStyle w:val="Footer"/>
    </w:pPr>
    <w:r>
      <w:fldChar w:fldCharType="begin"/>
    </w:r>
    <w:r>
      <w:instrText xml:space="preserve"> Page </w:instrText>
    </w:r>
    <w:r>
      <w:fldChar w:fldCharType="separate"/>
    </w:r>
    <w:r w:rsidR="00C272B1">
      <w:rPr>
        <w:noProof/>
      </w:rPr>
      <w:t>2</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3DDB4D" w14:textId="77777777" w:rsidR="00C272B1" w:rsidRDefault="00C272B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77E804" w14:textId="77777777" w:rsidR="00F31E63" w:rsidRDefault="00F31E63">
      <w:pPr>
        <w:spacing w:line="240" w:lineRule="auto"/>
      </w:pPr>
      <w:r>
        <w:separator/>
      </w:r>
    </w:p>
  </w:footnote>
  <w:footnote w:type="continuationSeparator" w:id="0">
    <w:p w14:paraId="4021BB7A" w14:textId="77777777" w:rsidR="00F31E63" w:rsidRDefault="00F31E6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C66A7D" w14:textId="77777777" w:rsidR="00C272B1" w:rsidRDefault="00C272B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F4CF5" w14:textId="77777777" w:rsidR="00C272B1" w:rsidRDefault="00C272B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531E00" w14:textId="7A64CC47" w:rsidR="00F31E63" w:rsidRDefault="00F31E63">
    <w:pPr>
      <w:pStyle w:val="Title"/>
    </w:pPr>
    <w:r>
      <w:fldChar w:fldCharType="begin"/>
    </w:r>
    <w:r>
      <w:instrText xml:space="preserve"> PLACEHOLDER </w:instrText>
    </w:r>
    <w:r>
      <w:fldChar w:fldCharType="begin"/>
    </w:r>
    <w:r>
      <w:instrText xml:space="preserve"> IF </w:instrText>
    </w:r>
    <w:fldSimple w:instr=" USERNAME ">
      <w:r>
        <w:rPr>
          <w:noProof/>
        </w:rPr>
        <w:instrText>Ryan Lazo</w:instrText>
      </w:r>
    </w:fldSimple>
    <w:r>
      <w:instrText xml:space="preserve">="" "[Your Name]" </w:instrText>
    </w:r>
    <w:fldSimple w:instr=" USERNAME ">
      <w:r>
        <w:rPr>
          <w:noProof/>
        </w:rPr>
        <w:instrText>Ryan Lazo</w:instrText>
      </w:r>
    </w:fldSimple>
    <w:r>
      <w:fldChar w:fldCharType="separate"/>
    </w:r>
    <w:r>
      <w:rPr>
        <w:noProof/>
      </w:rPr>
      <w:instrText>Ryan Lazo</w:instrText>
    </w:r>
    <w:r>
      <w:fldChar w:fldCharType="end"/>
    </w:r>
    <w:r>
      <w:instrText xml:space="preserve"> \* MERGEFORMAT</w:instrText>
    </w:r>
    <w:r>
      <w:fldChar w:fldCharType="separate"/>
    </w:r>
    <w:r w:rsidR="00C272B1">
      <w:t xml:space="preserve">Ryan </w:t>
    </w:r>
    <w:r w:rsidR="00C272B1">
      <w:rPr>
        <w:noProof/>
      </w:rPr>
      <w:t>Lazo</w:t>
    </w:r>
    <w:r>
      <w:fldChar w:fldCharType="end"/>
    </w:r>
    <w:r>
      <w:t xml:space="preserve"> </w:t>
    </w:r>
    <w:r w:rsidRPr="00BB7710">
      <w:rPr>
        <w:sz w:val="24"/>
        <w:szCs w:val="24"/>
      </w:rPr>
      <w:t>DC</w:t>
    </w:r>
    <w:bookmarkStart w:id="0" w:name="_GoBack"/>
    <w:bookmarkEnd w:id="0"/>
  </w:p>
  <w:p w14:paraId="1FB2CEAD" w14:textId="77777777" w:rsidR="00F31E63" w:rsidRDefault="00F31E63">
    <w:pPr>
      <w:pStyle w:val="ContactDetails"/>
    </w:pPr>
    <w:r>
      <w:t>7817 Louisiana Blvd NE #1203 Albuquerque, NM 87109</w:t>
    </w:r>
    <w:r>
      <w:br/>
      <w:t>Phone: (505) 907-4414   E-Mail: ryanlazo12@gmail.com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EB8CA1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6A01C0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B1A0F1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1FCF31E"/>
    <w:lvl w:ilvl="0">
      <w:start w:val="1"/>
      <w:numFmt w:val="decimal"/>
      <w:pStyle w:val="ListNumber2"/>
      <w:lvlText w:val="%1."/>
      <w:lvlJc w:val="left"/>
      <w:pPr>
        <w:tabs>
          <w:tab w:val="num" w:pos="720"/>
        </w:tabs>
        <w:ind w:left="720" w:hanging="360"/>
      </w:pPr>
    </w:lvl>
  </w:abstractNum>
  <w:abstractNum w:abstractNumId="4">
    <w:nsid w:val="FFFFFF80"/>
    <w:multiLevelType w:val="singleLevel"/>
    <w:tmpl w:val="057E11A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44CF22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E30FF5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7CA954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CCB332"/>
    <w:lvl w:ilvl="0">
      <w:start w:val="1"/>
      <w:numFmt w:val="decimal"/>
      <w:pStyle w:val="ListNumber"/>
      <w:lvlText w:val="%1."/>
      <w:lvlJc w:val="left"/>
      <w:pPr>
        <w:tabs>
          <w:tab w:val="num" w:pos="360"/>
        </w:tabs>
        <w:ind w:left="360" w:hanging="360"/>
      </w:pPr>
    </w:lvl>
  </w:abstractNum>
  <w:abstractNum w:abstractNumId="9">
    <w:nsid w:val="FFFFFF89"/>
    <w:multiLevelType w:val="singleLevel"/>
    <w:tmpl w:val="5DFC0F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322E56DB"/>
    <w:multiLevelType w:val="hybridMultilevel"/>
    <w:tmpl w:val="CA70D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BB7710"/>
    <w:rsid w:val="000B696C"/>
    <w:rsid w:val="000D5D8C"/>
    <w:rsid w:val="001647DD"/>
    <w:rsid w:val="002A79C9"/>
    <w:rsid w:val="00440E5A"/>
    <w:rsid w:val="004F33F1"/>
    <w:rsid w:val="005E107F"/>
    <w:rsid w:val="00650C31"/>
    <w:rsid w:val="006922A2"/>
    <w:rsid w:val="006A65DA"/>
    <w:rsid w:val="006E31E6"/>
    <w:rsid w:val="006F7D92"/>
    <w:rsid w:val="007058A2"/>
    <w:rsid w:val="0073229E"/>
    <w:rsid w:val="009C1A99"/>
    <w:rsid w:val="00A130C3"/>
    <w:rsid w:val="00A37717"/>
    <w:rsid w:val="00A87D11"/>
    <w:rsid w:val="00BB5712"/>
    <w:rsid w:val="00BB7710"/>
    <w:rsid w:val="00C272B1"/>
    <w:rsid w:val="00CD6A64"/>
    <w:rsid w:val="00D87E95"/>
    <w:rsid w:val="00DB61B2"/>
    <w:rsid w:val="00F31E63"/>
    <w:rsid w:val="00F515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390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7B7B7B"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7B7B7B"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IntenseQuote"/>
    <w:rsid w:val="009C1A99"/>
    <w:rPr>
      <w:b/>
      <w:bCs/>
      <w:i/>
      <w:iCs/>
      <w:color w:val="F8F8F8"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B9B9B9" w:themeColor="accent1" w:themeShade="BF"/>
      <w:sz w:val="28"/>
      <w:szCs w:val="28"/>
    </w:rPr>
  </w:style>
  <w:style w:type="character" w:styleId="PlaceholderText">
    <w:name w:val="Placeholder Text"/>
    <w:basedOn w:val="DefaultParagraphFont"/>
    <w:uiPriority w:val="99"/>
    <w:semiHidden/>
    <w:rsid w:val="009C1A99"/>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7B7B7B"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7B7B7B"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IntenseQuote"/>
    <w:rsid w:val="009C1A99"/>
    <w:rPr>
      <w:b/>
      <w:bCs/>
      <w:i/>
      <w:iCs/>
      <w:color w:val="F8F8F8"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B9B9B9" w:themeColor="accent1" w:themeShade="BF"/>
      <w:sz w:val="28"/>
      <w:szCs w:val="28"/>
    </w:rPr>
  </w:style>
  <w:style w:type="character" w:styleId="PlaceholderText">
    <w:name w:val="Placeholder Text"/>
    <w:basedOn w:val="DefaultParagraphFont"/>
    <w:uiPriority w:val="99"/>
    <w:semiHidden/>
    <w:rsid w:val="009C1A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Grayscale%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A6CA4D4CB13F04B803897EB05E76260"/>
        <w:category>
          <w:name w:val="General"/>
          <w:gallery w:val="placeholder"/>
        </w:category>
        <w:types>
          <w:type w:val="bbPlcHdr"/>
        </w:types>
        <w:behaviors>
          <w:behavior w:val="content"/>
        </w:behaviors>
        <w:guid w:val="{362552F7-7F63-A642-8A3C-1BF6C813DC00}"/>
      </w:docPartPr>
      <w:docPartBody>
        <w:p w:rsidR="000B0FD1" w:rsidRDefault="000B0FD1">
          <w:pPr>
            <w:pStyle w:val="1A6CA4D4CB13F04B803897EB05E76260"/>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3DB283FEAC849645972B5963C3CCA559"/>
        <w:category>
          <w:name w:val="General"/>
          <w:gallery w:val="placeholder"/>
        </w:category>
        <w:types>
          <w:type w:val="bbPlcHdr"/>
        </w:types>
        <w:behaviors>
          <w:behavior w:val="content"/>
        </w:behaviors>
        <w:guid w:val="{75B0DC54-D4AF-374B-BECF-8E354F56102A}"/>
      </w:docPartPr>
      <w:docPartBody>
        <w:p w:rsidR="000B0FD1" w:rsidRDefault="000B0FD1">
          <w:pPr>
            <w:pStyle w:val="3DB283FEAC849645972B5963C3CCA559"/>
          </w:pPr>
          <w:r>
            <w:t>Lorem ipsum dolor</w:t>
          </w:r>
        </w:p>
      </w:docPartBody>
    </w:docPart>
    <w:docPart>
      <w:docPartPr>
        <w:name w:val="9062243210A4BF41AC224FB3C74E9EF9"/>
        <w:category>
          <w:name w:val="General"/>
          <w:gallery w:val="placeholder"/>
        </w:category>
        <w:types>
          <w:type w:val="bbPlcHdr"/>
        </w:types>
        <w:behaviors>
          <w:behavior w:val="content"/>
        </w:behaviors>
        <w:guid w:val="{D9C3B8E3-A7B7-564E-9DB7-3C4BECA7C761}"/>
      </w:docPartPr>
      <w:docPartBody>
        <w:p w:rsidR="000B0FD1" w:rsidRDefault="000B0FD1">
          <w:pPr>
            <w:pStyle w:val="9062243210A4BF41AC224FB3C74E9EF9"/>
          </w:pPr>
          <w:r>
            <w:t>Etiam cursus suscipit enim. Nulla facilisi. Integer eleifend diam eu diam. Donec dapibus enim sollicitudin nulla. Nam hendrerit. Nunc id nisi. Curabitur sed neque. Pellentesque placerat consequat pede.</w:t>
          </w:r>
        </w:p>
      </w:docPartBody>
    </w:docPart>
    <w:docPart>
      <w:docPartPr>
        <w:name w:val="7471C74DC6E24B46BF1CB5F7853355DC"/>
        <w:category>
          <w:name w:val="General"/>
          <w:gallery w:val="placeholder"/>
        </w:category>
        <w:types>
          <w:type w:val="bbPlcHdr"/>
        </w:types>
        <w:behaviors>
          <w:behavior w:val="content"/>
        </w:behaviors>
        <w:guid w:val="{EDB66C0F-84FC-7049-9529-62F3CDFEB53A}"/>
      </w:docPartPr>
      <w:docPartBody>
        <w:p w:rsidR="000B0FD1" w:rsidRDefault="000B0FD1">
          <w:pPr>
            <w:pStyle w:val="7471C74DC6E24B46BF1CB5F7853355DC"/>
          </w:pPr>
          <w:r>
            <w:t>Lorem ipsum dolor</w:t>
          </w:r>
        </w:p>
      </w:docPartBody>
    </w:docPart>
    <w:docPart>
      <w:docPartPr>
        <w:name w:val="8BCAD31E3BFEE242A438B39B19FDB6BD"/>
        <w:category>
          <w:name w:val="General"/>
          <w:gallery w:val="placeholder"/>
        </w:category>
        <w:types>
          <w:type w:val="bbPlcHdr"/>
        </w:types>
        <w:behaviors>
          <w:behavior w:val="content"/>
        </w:behaviors>
        <w:guid w:val="{173F552F-F207-EA42-A541-7D9A611C0575}"/>
      </w:docPartPr>
      <w:docPartBody>
        <w:p w:rsidR="000B0FD1" w:rsidRDefault="000B0FD1">
          <w:pPr>
            <w:pStyle w:val="8BCAD31E3BFEE242A438B39B19FDB6BD"/>
          </w:pPr>
          <w:r>
            <w:t>Lorem ipsum dolor</w:t>
          </w:r>
        </w:p>
      </w:docPartBody>
    </w:docPart>
    <w:docPart>
      <w:docPartPr>
        <w:name w:val="0FCB902E3A78EA419AF09D1FB1A53A79"/>
        <w:category>
          <w:name w:val="General"/>
          <w:gallery w:val="placeholder"/>
        </w:category>
        <w:types>
          <w:type w:val="bbPlcHdr"/>
        </w:types>
        <w:behaviors>
          <w:behavior w:val="content"/>
        </w:behaviors>
        <w:guid w:val="{55956A81-9993-1649-BC60-490B9FB80490}"/>
      </w:docPartPr>
      <w:docPartBody>
        <w:p w:rsidR="000B0FD1" w:rsidRDefault="000B0FD1">
          <w:pPr>
            <w:pStyle w:val="0FCB902E3A78EA419AF09D1FB1A53A79"/>
          </w:pPr>
          <w:r>
            <w:t>Etiam cursus suscipit enim. Nulla facilisi. Integer eleifend diam eu diam. Donec dapibus enim sollicitudin nulla. Nam hendrerit. Nunc id nisi. Curabitur sed neque. Pellentesque placerat consequat pede.</w:t>
          </w:r>
        </w:p>
      </w:docPartBody>
    </w:docPart>
    <w:docPart>
      <w:docPartPr>
        <w:name w:val="4257636AC26537448D1A0C8FB21A8DF1"/>
        <w:category>
          <w:name w:val="General"/>
          <w:gallery w:val="placeholder"/>
        </w:category>
        <w:types>
          <w:type w:val="bbPlcHdr"/>
        </w:types>
        <w:behaviors>
          <w:behavior w:val="content"/>
        </w:behaviors>
        <w:guid w:val="{40DF8699-62AD-6F4D-AD81-408BB0BF130D}"/>
      </w:docPartPr>
      <w:docPartBody>
        <w:p w:rsidR="000B0FD1" w:rsidRDefault="000B0FD1">
          <w:pPr>
            <w:pStyle w:val="4257636AC26537448D1A0C8FB21A8DF1"/>
          </w:pPr>
          <w:r>
            <w:t>Aliquam dapibus.</w:t>
          </w:r>
        </w:p>
      </w:docPartBody>
    </w:docPart>
    <w:docPart>
      <w:docPartPr>
        <w:name w:val="59FD5835299C174590127A2DF871D8D8"/>
        <w:category>
          <w:name w:val="General"/>
          <w:gallery w:val="placeholder"/>
        </w:category>
        <w:types>
          <w:type w:val="bbPlcHdr"/>
        </w:types>
        <w:behaviors>
          <w:behavior w:val="content"/>
        </w:behaviors>
        <w:guid w:val="{EA82DB03-246D-1544-9F5F-B37EC92465E6}"/>
      </w:docPartPr>
      <w:docPartBody>
        <w:p w:rsidR="000B0FD1" w:rsidRDefault="000B0FD1">
          <w:pPr>
            <w:pStyle w:val="59FD5835299C174590127A2DF871D8D8"/>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04C260C15F209545B4FA2B24F00CF092"/>
        <w:category>
          <w:name w:val="General"/>
          <w:gallery w:val="placeholder"/>
        </w:category>
        <w:types>
          <w:type w:val="bbPlcHdr"/>
        </w:types>
        <w:behaviors>
          <w:behavior w:val="content"/>
        </w:behaviors>
        <w:guid w:val="{5AA8C87C-E13E-E640-9AB4-12F553702DAB}"/>
      </w:docPartPr>
      <w:docPartBody>
        <w:p w:rsidR="000B0FD1" w:rsidRDefault="000B0FD1">
          <w:pPr>
            <w:pStyle w:val="04C260C15F209545B4FA2B24F00CF092"/>
          </w:pPr>
          <w:r>
            <w:t>Aliquam dapibus.</w:t>
          </w:r>
        </w:p>
      </w:docPartBody>
    </w:docPart>
    <w:docPart>
      <w:docPartPr>
        <w:name w:val="C4D91556487F174DAD3FFBF29AA066E7"/>
        <w:category>
          <w:name w:val="General"/>
          <w:gallery w:val="placeholder"/>
        </w:category>
        <w:types>
          <w:type w:val="bbPlcHdr"/>
        </w:types>
        <w:behaviors>
          <w:behavior w:val="content"/>
        </w:behaviors>
        <w:guid w:val="{60A6E49C-BC47-3B42-BB10-42BF7003E07B}"/>
      </w:docPartPr>
      <w:docPartBody>
        <w:p w:rsidR="000B0FD1" w:rsidRDefault="000B0FD1">
          <w:pPr>
            <w:pStyle w:val="C4D91556487F174DAD3FFBF29AA066E7"/>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22EA9D015BD3C247BDE9DF67E9803249"/>
        <w:category>
          <w:name w:val="General"/>
          <w:gallery w:val="placeholder"/>
        </w:category>
        <w:types>
          <w:type w:val="bbPlcHdr"/>
        </w:types>
        <w:behaviors>
          <w:behavior w:val="content"/>
        </w:behaviors>
        <w:guid w:val="{1B0D4B18-AE25-D643-B641-AB31CCC5A1D4}"/>
      </w:docPartPr>
      <w:docPartBody>
        <w:p w:rsidR="000B0FD1" w:rsidRDefault="000B0FD1">
          <w:pPr>
            <w:pStyle w:val="22EA9D015BD3C247BDE9DF67E9803249"/>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FD1"/>
    <w:rsid w:val="000B0F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1A6CA4D4CB13F04B803897EB05E76260">
    <w:name w:val="1A6CA4D4CB13F04B803897EB05E76260"/>
  </w:style>
  <w:style w:type="paragraph" w:customStyle="1" w:styleId="3DB283FEAC849645972B5963C3CCA559">
    <w:name w:val="3DB283FEAC849645972B5963C3CCA559"/>
  </w:style>
  <w:style w:type="paragraph" w:customStyle="1" w:styleId="9062243210A4BF41AC224FB3C74E9EF9">
    <w:name w:val="9062243210A4BF41AC224FB3C74E9EF9"/>
  </w:style>
  <w:style w:type="paragraph" w:customStyle="1" w:styleId="7471C74DC6E24B46BF1CB5F7853355DC">
    <w:name w:val="7471C74DC6E24B46BF1CB5F7853355DC"/>
  </w:style>
  <w:style w:type="paragraph" w:customStyle="1" w:styleId="5BED75982B0CF24C858460007CC347E1">
    <w:name w:val="5BED75982B0CF24C858460007CC347E1"/>
  </w:style>
  <w:style w:type="paragraph" w:customStyle="1" w:styleId="8BCAD31E3BFEE242A438B39B19FDB6BD">
    <w:name w:val="8BCAD31E3BFEE242A438B39B19FDB6BD"/>
  </w:style>
  <w:style w:type="paragraph" w:customStyle="1" w:styleId="0FCB902E3A78EA419AF09D1FB1A53A79">
    <w:name w:val="0FCB902E3A78EA419AF09D1FB1A53A79"/>
  </w:style>
  <w:style w:type="paragraph" w:customStyle="1" w:styleId="4257636AC26537448D1A0C8FB21A8DF1">
    <w:name w:val="4257636AC26537448D1A0C8FB21A8DF1"/>
  </w:style>
  <w:style w:type="paragraph" w:customStyle="1" w:styleId="59FD5835299C174590127A2DF871D8D8">
    <w:name w:val="59FD5835299C174590127A2DF871D8D8"/>
  </w:style>
  <w:style w:type="paragraph" w:customStyle="1" w:styleId="04C260C15F209545B4FA2B24F00CF092">
    <w:name w:val="04C260C15F209545B4FA2B24F00CF092"/>
  </w:style>
  <w:style w:type="paragraph" w:customStyle="1" w:styleId="C4D91556487F174DAD3FFBF29AA066E7">
    <w:name w:val="C4D91556487F174DAD3FFBF29AA066E7"/>
  </w:style>
  <w:style w:type="paragraph" w:customStyle="1" w:styleId="22EA9D015BD3C247BDE9DF67E9803249">
    <w:name w:val="22EA9D015BD3C247BDE9DF67E980324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1A6CA4D4CB13F04B803897EB05E76260">
    <w:name w:val="1A6CA4D4CB13F04B803897EB05E76260"/>
  </w:style>
  <w:style w:type="paragraph" w:customStyle="1" w:styleId="3DB283FEAC849645972B5963C3CCA559">
    <w:name w:val="3DB283FEAC849645972B5963C3CCA559"/>
  </w:style>
  <w:style w:type="paragraph" w:customStyle="1" w:styleId="9062243210A4BF41AC224FB3C74E9EF9">
    <w:name w:val="9062243210A4BF41AC224FB3C74E9EF9"/>
  </w:style>
  <w:style w:type="paragraph" w:customStyle="1" w:styleId="7471C74DC6E24B46BF1CB5F7853355DC">
    <w:name w:val="7471C74DC6E24B46BF1CB5F7853355DC"/>
  </w:style>
  <w:style w:type="paragraph" w:customStyle="1" w:styleId="5BED75982B0CF24C858460007CC347E1">
    <w:name w:val="5BED75982B0CF24C858460007CC347E1"/>
  </w:style>
  <w:style w:type="paragraph" w:customStyle="1" w:styleId="8BCAD31E3BFEE242A438B39B19FDB6BD">
    <w:name w:val="8BCAD31E3BFEE242A438B39B19FDB6BD"/>
  </w:style>
  <w:style w:type="paragraph" w:customStyle="1" w:styleId="0FCB902E3A78EA419AF09D1FB1A53A79">
    <w:name w:val="0FCB902E3A78EA419AF09D1FB1A53A79"/>
  </w:style>
  <w:style w:type="paragraph" w:customStyle="1" w:styleId="4257636AC26537448D1A0C8FB21A8DF1">
    <w:name w:val="4257636AC26537448D1A0C8FB21A8DF1"/>
  </w:style>
  <w:style w:type="paragraph" w:customStyle="1" w:styleId="59FD5835299C174590127A2DF871D8D8">
    <w:name w:val="59FD5835299C174590127A2DF871D8D8"/>
  </w:style>
  <w:style w:type="paragraph" w:customStyle="1" w:styleId="04C260C15F209545B4FA2B24F00CF092">
    <w:name w:val="04C260C15F209545B4FA2B24F00CF092"/>
  </w:style>
  <w:style w:type="paragraph" w:customStyle="1" w:styleId="C4D91556487F174DAD3FFBF29AA066E7">
    <w:name w:val="C4D91556487F174DAD3FFBF29AA066E7"/>
  </w:style>
  <w:style w:type="paragraph" w:customStyle="1" w:styleId="22EA9D015BD3C247BDE9DF67E9803249">
    <w:name w:val="22EA9D015BD3C247BDE9DF67E98032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Grayscale Resume">
      <a:dk1>
        <a:sysClr val="windowText" lastClr="000000"/>
      </a:dk1>
      <a:lt1>
        <a:sysClr val="window" lastClr="FFFFFF"/>
      </a:lt1>
      <a:dk2>
        <a:srgbClr val="4D4D4D"/>
      </a:dk2>
      <a:lt2>
        <a:srgbClr val="FFFFFF"/>
      </a:lt2>
      <a:accent1>
        <a:srgbClr val="F8F8F8"/>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rayscale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Grayscale Resume.dotx</Template>
  <TotalTime>1</TotalTime>
  <Pages>2</Pages>
  <Words>422</Words>
  <Characters>2410</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Lazo</dc:creator>
  <cp:keywords/>
  <dc:description/>
  <cp:lastModifiedBy>Ryan Lazo</cp:lastModifiedBy>
  <cp:revision>3</cp:revision>
  <dcterms:created xsi:type="dcterms:W3CDTF">2017-11-15T01:45:00Z</dcterms:created>
  <dcterms:modified xsi:type="dcterms:W3CDTF">2017-11-28T00:44:00Z</dcterms:modified>
  <cp:category/>
</cp:coreProperties>
</file>